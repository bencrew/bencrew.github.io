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15" w:rsidRPr="00C664C1" w:rsidRDefault="008D26C6">
      <w:pPr>
        <w:pStyle w:val="Title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Your Name"/>
          <w:tag w:val=""/>
          <w:id w:val="1246310863"/>
          <w:placeholder>
            <w:docPart w:val="7B2F4085A5554CFF91040C71AE492D3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10F52">
            <w:rPr>
              <w:rFonts w:ascii="Arial" w:hAnsi="Arial" w:cs="Arial"/>
              <w:lang w:val="en-GB"/>
            </w:rPr>
            <w:t>Benjamin C</w:t>
          </w:r>
          <w:r w:rsidR="00A36E5C" w:rsidRPr="00C664C1">
            <w:rPr>
              <w:rFonts w:ascii="Arial" w:hAnsi="Arial" w:cs="Arial"/>
              <w:lang w:val="en-GB"/>
            </w:rPr>
            <w:t>rew</w:t>
          </w:r>
        </w:sdtContent>
      </w:sdt>
    </w:p>
    <w:p w:rsidR="00061815" w:rsidRDefault="008D26C6" w:rsidP="00BE4F65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Address"/>
          <w:tag w:val=""/>
          <w:id w:val="-593780209"/>
          <w:placeholder>
            <w:docPart w:val="8A5F350CE77C49F39F28920C645ABCB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206AF">
            <w:rPr>
              <w:rFonts w:ascii="Arial" w:hAnsi="Arial" w:cs="Arial"/>
            </w:rPr>
            <w:t>10 Station Boulevard, Loughborough, LE11 1NJ</w:t>
          </w:r>
        </w:sdtContent>
      </w:sdt>
      <w:r w:rsidR="00D9595B" w:rsidRPr="00C664C1">
        <w:rPr>
          <w:rFonts w:ascii="Arial" w:hAnsi="Arial" w:cs="Arial"/>
        </w:rPr>
        <w:t> | </w:t>
      </w:r>
      <w:sdt>
        <w:sdtPr>
          <w:rPr>
            <w:rFonts w:ascii="Arial" w:hAnsi="Arial" w:cs="Arial"/>
          </w:rPr>
          <w:alias w:val="Telephone"/>
          <w:tag w:val=""/>
          <w:id w:val="-1416317146"/>
          <w:placeholder>
            <w:docPart w:val="A9C57F53A8194D37AEBFAE7107FBF38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36E5C" w:rsidRPr="00C664C1">
            <w:rPr>
              <w:rFonts w:ascii="Arial" w:hAnsi="Arial" w:cs="Arial"/>
            </w:rPr>
            <w:t>07545544331</w:t>
          </w:r>
        </w:sdtContent>
      </w:sdt>
      <w:r w:rsidR="00D9595B" w:rsidRPr="00C664C1">
        <w:rPr>
          <w:rFonts w:ascii="Arial" w:hAnsi="Arial" w:cs="Arial"/>
        </w:rPr>
        <w:t> | </w:t>
      </w:r>
      <w:sdt>
        <w:sdtPr>
          <w:rPr>
            <w:rFonts w:ascii="Arial" w:hAnsi="Arial" w:cs="Arial"/>
          </w:rPr>
          <w:alias w:val="Email"/>
          <w:tag w:val=""/>
          <w:id w:val="-391963670"/>
          <w:placeholder>
            <w:docPart w:val="AD24050C12184F40A343BFC3E4B8878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A36E5C" w:rsidRPr="00C664C1">
            <w:rPr>
              <w:rFonts w:ascii="Arial" w:hAnsi="Arial" w:cs="Arial"/>
            </w:rPr>
            <w:t>benjamincrew@hotmail.com</w:t>
          </w:r>
        </w:sdtContent>
      </w:sdt>
    </w:p>
    <w:p w:rsidR="00BE4F65" w:rsidRDefault="00BE4F65" w:rsidP="00BE4F65">
      <w:pPr>
        <w:pStyle w:val="SectionHeading"/>
      </w:pPr>
      <w:r>
        <w:t>Personal summary</w:t>
      </w:r>
    </w:p>
    <w:p w:rsidR="00BE4F65" w:rsidRDefault="00BE4F65" w:rsidP="00BE4F65">
      <w:pPr>
        <w:rPr>
          <w:rFonts w:ascii="Arial" w:hAnsi="Arial" w:cs="Arial"/>
        </w:rPr>
      </w:pPr>
      <w:r w:rsidRPr="00BE4F65">
        <w:rPr>
          <w:rFonts w:ascii="Arial" w:hAnsi="Arial" w:cs="Arial"/>
        </w:rPr>
        <w:t xml:space="preserve">I currently work at Beacon Bingo as a duty manager and at DS-Cubed as a Developer and project coordinator. I enjoy both of my jobs with a passion, both offering very different challenges and problems to </w:t>
      </w:r>
      <w:r w:rsidRPr="00BE4F65">
        <w:rPr>
          <w:rFonts w:ascii="Arial" w:hAnsi="Arial" w:cs="Arial"/>
          <w:bCs/>
        </w:rPr>
        <w:t>overcome</w:t>
      </w:r>
      <w:r w:rsidRPr="00BE4F65">
        <w:rPr>
          <w:rFonts w:ascii="Arial" w:hAnsi="Arial" w:cs="Arial"/>
        </w:rPr>
        <w:t xml:space="preserve">. I enjoy the social challenges of customer interaction at the Bingo. I am also very proud of my work at DS-Cubed, I have been able to work on a verity of projects both developing and project managing. As a </w:t>
      </w:r>
      <w:r w:rsidRPr="00BE4F65">
        <w:rPr>
          <w:rFonts w:ascii="Arial" w:hAnsi="Arial" w:cs="Arial"/>
          <w:bCs/>
        </w:rPr>
        <w:t>startup</w:t>
      </w:r>
      <w:r w:rsidRPr="00BE4F65">
        <w:rPr>
          <w:rFonts w:ascii="Arial" w:hAnsi="Arial" w:cs="Arial"/>
        </w:rPr>
        <w:t xml:space="preserve"> company DS-Cubed had to overcome challenges and it is a privilege to have been </w:t>
      </w:r>
      <w:r w:rsidRPr="00BE4F65">
        <w:rPr>
          <w:rFonts w:ascii="Arial" w:hAnsi="Arial" w:cs="Arial"/>
          <w:bCs/>
        </w:rPr>
        <w:t>a part</w:t>
      </w:r>
      <w:r w:rsidRPr="00BE4F65">
        <w:rPr>
          <w:rFonts w:ascii="Arial" w:hAnsi="Arial" w:cs="Arial"/>
        </w:rPr>
        <w:t xml:space="preserve"> of that. </w:t>
      </w:r>
    </w:p>
    <w:p w:rsidR="00182AA5" w:rsidRDefault="00182AA5" w:rsidP="00BE4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detail of my completed projects can be found on my person site: </w:t>
      </w:r>
      <w:hyperlink r:id="rId11" w:history="1">
        <w:r w:rsidRPr="00182AA5">
          <w:rPr>
            <w:rStyle w:val="Hyperlink"/>
            <w:rFonts w:ascii="Arial" w:hAnsi="Arial" w:cs="Arial"/>
          </w:rPr>
          <w:t>https://bencre</w:t>
        </w:r>
        <w:bookmarkStart w:id="0" w:name="_GoBack"/>
        <w:bookmarkEnd w:id="0"/>
        <w:r w:rsidRPr="00182AA5">
          <w:rPr>
            <w:rStyle w:val="Hyperlink"/>
            <w:rFonts w:ascii="Arial" w:hAnsi="Arial" w:cs="Arial"/>
          </w:rPr>
          <w:t>w</w:t>
        </w:r>
        <w:r w:rsidRPr="00182AA5">
          <w:rPr>
            <w:rStyle w:val="Hyperlink"/>
            <w:rFonts w:ascii="Arial" w:hAnsi="Arial" w:cs="Arial"/>
          </w:rPr>
          <w:t>.github.io/</w:t>
        </w:r>
      </w:hyperlink>
    </w:p>
    <w:p w:rsidR="00A36E5C" w:rsidRPr="00BE4F65" w:rsidRDefault="00D9595B" w:rsidP="00BE4F65">
      <w:pPr>
        <w:pStyle w:val="SectionHeading"/>
      </w:pPr>
      <w:r w:rsidRPr="00BE4F65">
        <w:t>Education</w:t>
      </w:r>
    </w:p>
    <w:p w:rsidR="00D60CA6" w:rsidRDefault="00D60CA6" w:rsidP="004B65D0">
      <w:pPr>
        <w:pStyle w:val="Address"/>
      </w:pPr>
      <w:r w:rsidRPr="004B65D0">
        <w:rPr>
          <w:color w:val="964805" w:themeColor="accent6" w:themeShade="80"/>
        </w:rPr>
        <w:t xml:space="preserve">De Montfort University </w:t>
      </w:r>
      <w:r w:rsidR="004B65D0">
        <w:t xml:space="preserve">- </w:t>
      </w:r>
      <w:r>
        <w:t>2012-</w:t>
      </w:r>
      <w:r w:rsidR="00BE4F65">
        <w:t>2016</w:t>
      </w:r>
    </w:p>
    <w:p w:rsidR="00BE4F65" w:rsidRPr="00BE4F65" w:rsidRDefault="00BE4F65" w:rsidP="00BE4F6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BSc (Hons)  Computer Games Programming</w:t>
      </w:r>
      <w:r w:rsidR="004B65D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2:1</w:t>
      </w:r>
    </w:p>
    <w:p w:rsidR="00D60CA6" w:rsidRPr="00C664C1" w:rsidRDefault="00D60CA6" w:rsidP="004F33B4">
      <w:pPr>
        <w:pStyle w:val="Address"/>
        <w:spacing w:after="0"/>
      </w:pPr>
      <w:r w:rsidRPr="004B65D0">
        <w:rPr>
          <w:color w:val="964805" w:themeColor="accent6" w:themeShade="80"/>
        </w:rPr>
        <w:t xml:space="preserve">Leicester </w:t>
      </w:r>
      <w:r w:rsidR="004B65D0" w:rsidRPr="004B65D0">
        <w:rPr>
          <w:color w:val="964805" w:themeColor="accent6" w:themeShade="80"/>
        </w:rPr>
        <w:t xml:space="preserve">College 2010 </w:t>
      </w:r>
      <w:r w:rsidR="004B65D0">
        <w:t xml:space="preserve">– 2012 </w:t>
      </w:r>
    </w:p>
    <w:p w:rsidR="00D60CA6" w:rsidRPr="00C664C1" w:rsidRDefault="004B65D0" w:rsidP="00D60CA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Computer programming</w:t>
      </w:r>
      <w:r>
        <w:rPr>
          <w:rFonts w:ascii="Arial" w:hAnsi="Arial" w:cs="Arial"/>
        </w:rPr>
        <w:tab/>
      </w:r>
      <w:r w:rsidRPr="004B65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Triple distinction</w:t>
      </w:r>
    </w:p>
    <w:p w:rsidR="00A36E5C" w:rsidRPr="00C664C1" w:rsidRDefault="00A36E5C" w:rsidP="004F33B4">
      <w:pPr>
        <w:pStyle w:val="Address"/>
        <w:spacing w:after="0"/>
      </w:pPr>
      <w:r w:rsidRPr="004B65D0">
        <w:rPr>
          <w:color w:val="964805" w:themeColor="accent6" w:themeShade="80"/>
        </w:rPr>
        <w:t>Burleigh Community Coll</w:t>
      </w:r>
      <w:r w:rsidR="00D60CA6" w:rsidRPr="004B65D0">
        <w:rPr>
          <w:color w:val="964805" w:themeColor="accent6" w:themeShade="80"/>
        </w:rPr>
        <w:t>e</w:t>
      </w:r>
      <w:r w:rsidRPr="004B65D0">
        <w:rPr>
          <w:color w:val="964805" w:themeColor="accent6" w:themeShade="80"/>
        </w:rPr>
        <w:t>ge</w:t>
      </w:r>
      <w:r w:rsidR="004B65D0">
        <w:t xml:space="preserve"> - </w:t>
      </w:r>
      <w:r w:rsidRPr="00C664C1">
        <w:t>2000-2002</w:t>
      </w:r>
      <w:r w:rsidR="00FC0F13" w:rsidRPr="00C664C1">
        <w:t xml:space="preserve"> GCSE</w:t>
      </w:r>
    </w:p>
    <w:p w:rsidR="00A36E5C" w:rsidRPr="00C664C1" w:rsidRDefault="00D31581" w:rsidP="00A36E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5 at C or above including </w:t>
      </w:r>
      <w:proofErr w:type="spellStart"/>
      <w:r>
        <w:rPr>
          <w:rFonts w:ascii="Arial" w:hAnsi="Arial" w:cs="Arial"/>
        </w:rPr>
        <w:t>Maths</w:t>
      </w:r>
      <w:proofErr w:type="spellEnd"/>
      <w:r>
        <w:rPr>
          <w:rFonts w:ascii="Arial" w:hAnsi="Arial" w:cs="Arial"/>
        </w:rPr>
        <w:t xml:space="preserve">, English, Science and IT. </w:t>
      </w:r>
    </w:p>
    <w:p w:rsidR="00061815" w:rsidRDefault="004B65D0" w:rsidP="00BE4F65">
      <w:pPr>
        <w:pStyle w:val="SectionHeading"/>
      </w:pPr>
      <w: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65D0" w:rsidTr="000803F1">
        <w:tc>
          <w:tcPr>
            <w:tcW w:w="3192" w:type="dxa"/>
          </w:tcPr>
          <w:p w:rsidR="004B65D0" w:rsidRDefault="004B65D0" w:rsidP="000803F1">
            <w:pPr>
              <w:pStyle w:val="ListParagraph"/>
              <w:numPr>
                <w:ilvl w:val="0"/>
                <w:numId w:val="11"/>
              </w:numPr>
            </w:pPr>
            <w:r>
              <w:t>Programming: C++ and C#</w:t>
            </w:r>
          </w:p>
        </w:tc>
        <w:tc>
          <w:tcPr>
            <w:tcW w:w="3192" w:type="dxa"/>
          </w:tcPr>
          <w:p w:rsidR="004B65D0" w:rsidRDefault="004B65D0" w:rsidP="000803F1">
            <w:pPr>
              <w:pStyle w:val="ListParagraph"/>
              <w:numPr>
                <w:ilvl w:val="0"/>
                <w:numId w:val="11"/>
              </w:numPr>
            </w:pPr>
            <w:r>
              <w:t xml:space="preserve">Game Development </w:t>
            </w:r>
          </w:p>
        </w:tc>
        <w:tc>
          <w:tcPr>
            <w:tcW w:w="3192" w:type="dxa"/>
          </w:tcPr>
          <w:p w:rsidR="004B65D0" w:rsidRDefault="004B65D0" w:rsidP="000803F1">
            <w:pPr>
              <w:pStyle w:val="ListParagraph"/>
              <w:numPr>
                <w:ilvl w:val="0"/>
                <w:numId w:val="11"/>
              </w:numPr>
            </w:pPr>
            <w:r>
              <w:t>Management</w:t>
            </w:r>
          </w:p>
        </w:tc>
      </w:tr>
      <w:tr w:rsidR="004B65D0" w:rsidTr="000803F1">
        <w:tc>
          <w:tcPr>
            <w:tcW w:w="3192" w:type="dxa"/>
          </w:tcPr>
          <w:p w:rsidR="004B65D0" w:rsidRDefault="004B65D0" w:rsidP="000803F1">
            <w:pPr>
              <w:pStyle w:val="ListParagraph"/>
              <w:numPr>
                <w:ilvl w:val="0"/>
                <w:numId w:val="11"/>
              </w:numPr>
            </w:pPr>
            <w:r>
              <w:t>Visual Studio</w:t>
            </w:r>
          </w:p>
        </w:tc>
        <w:tc>
          <w:tcPr>
            <w:tcW w:w="3192" w:type="dxa"/>
          </w:tcPr>
          <w:p w:rsidR="004B65D0" w:rsidRDefault="004B65D0" w:rsidP="000803F1">
            <w:pPr>
              <w:pStyle w:val="ListParagraph"/>
              <w:numPr>
                <w:ilvl w:val="0"/>
                <w:numId w:val="11"/>
              </w:numPr>
            </w:pPr>
            <w:r>
              <w:t xml:space="preserve">Software Development </w:t>
            </w:r>
          </w:p>
        </w:tc>
        <w:tc>
          <w:tcPr>
            <w:tcW w:w="3192" w:type="dxa"/>
          </w:tcPr>
          <w:p w:rsidR="004B65D0" w:rsidRDefault="004B65D0" w:rsidP="000803F1">
            <w:pPr>
              <w:pStyle w:val="ListParagraph"/>
              <w:numPr>
                <w:ilvl w:val="0"/>
                <w:numId w:val="11"/>
              </w:numPr>
            </w:pPr>
            <w:r>
              <w:t>Leadership</w:t>
            </w:r>
          </w:p>
        </w:tc>
      </w:tr>
      <w:tr w:rsidR="004B65D0" w:rsidTr="000803F1">
        <w:tc>
          <w:tcPr>
            <w:tcW w:w="3192" w:type="dxa"/>
          </w:tcPr>
          <w:p w:rsidR="004B65D0" w:rsidRDefault="004B65D0" w:rsidP="000803F1">
            <w:pPr>
              <w:pStyle w:val="ListParagraph"/>
              <w:numPr>
                <w:ilvl w:val="0"/>
                <w:numId w:val="11"/>
              </w:numPr>
            </w:pPr>
            <w:r>
              <w:t>Unity 3D</w:t>
            </w:r>
          </w:p>
        </w:tc>
        <w:tc>
          <w:tcPr>
            <w:tcW w:w="3192" w:type="dxa"/>
          </w:tcPr>
          <w:p w:rsidR="004B65D0" w:rsidRDefault="004B65D0" w:rsidP="000803F1">
            <w:pPr>
              <w:pStyle w:val="ListParagraph"/>
              <w:numPr>
                <w:ilvl w:val="0"/>
                <w:numId w:val="11"/>
              </w:numPr>
            </w:pPr>
            <w:r>
              <w:t>Source Control</w:t>
            </w:r>
          </w:p>
        </w:tc>
        <w:tc>
          <w:tcPr>
            <w:tcW w:w="3192" w:type="dxa"/>
          </w:tcPr>
          <w:p w:rsidR="004B65D0" w:rsidRDefault="004B65D0" w:rsidP="000803F1">
            <w:pPr>
              <w:pStyle w:val="ListParagraph"/>
              <w:numPr>
                <w:ilvl w:val="0"/>
                <w:numId w:val="11"/>
              </w:numPr>
            </w:pPr>
            <w:r>
              <w:t>Conflict Resolution</w:t>
            </w:r>
          </w:p>
        </w:tc>
      </w:tr>
      <w:tr w:rsidR="004B65D0" w:rsidTr="000803F1">
        <w:tc>
          <w:tcPr>
            <w:tcW w:w="3192" w:type="dxa"/>
          </w:tcPr>
          <w:p w:rsidR="004B65D0" w:rsidRDefault="009206AF" w:rsidP="009206AF">
            <w:pPr>
              <w:pStyle w:val="ListParagraph"/>
              <w:numPr>
                <w:ilvl w:val="0"/>
                <w:numId w:val="11"/>
              </w:numPr>
            </w:pPr>
            <w:r>
              <w:t>Hardware building and Maintenance</w:t>
            </w:r>
          </w:p>
        </w:tc>
        <w:tc>
          <w:tcPr>
            <w:tcW w:w="3192" w:type="dxa"/>
          </w:tcPr>
          <w:p w:rsidR="004B65D0" w:rsidRDefault="004B65D0" w:rsidP="000803F1">
            <w:pPr>
              <w:pStyle w:val="ListParagraph"/>
              <w:numPr>
                <w:ilvl w:val="0"/>
                <w:numId w:val="11"/>
              </w:numPr>
            </w:pPr>
            <w:r>
              <w:t>Working in a Team</w:t>
            </w:r>
          </w:p>
        </w:tc>
        <w:tc>
          <w:tcPr>
            <w:tcW w:w="3192" w:type="dxa"/>
          </w:tcPr>
          <w:p w:rsidR="004B65D0" w:rsidRDefault="000803F1" w:rsidP="000803F1">
            <w:pPr>
              <w:pStyle w:val="ListParagraph"/>
              <w:numPr>
                <w:ilvl w:val="0"/>
                <w:numId w:val="11"/>
              </w:numPr>
            </w:pPr>
            <w:r>
              <w:t>Adaptability</w:t>
            </w:r>
          </w:p>
        </w:tc>
      </w:tr>
    </w:tbl>
    <w:p w:rsidR="004B65D0" w:rsidRDefault="004B65D0" w:rsidP="004B65D0"/>
    <w:p w:rsidR="00D31581" w:rsidRDefault="00D31581" w:rsidP="004B65D0"/>
    <w:p w:rsidR="00D31581" w:rsidRPr="004B65D0" w:rsidRDefault="00D31581" w:rsidP="004B65D0"/>
    <w:p w:rsidR="000803F1" w:rsidRDefault="00D9595B" w:rsidP="004F33B4">
      <w:pPr>
        <w:pStyle w:val="SectionHeading"/>
      </w:pPr>
      <w:r w:rsidRPr="00BE4F65">
        <w:t>Experience</w:t>
      </w:r>
    </w:p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27308977"/>
      </w:sdtPr>
      <w:sdtContent>
        <w:sdt>
          <w:sdtPr>
            <w:rPr>
              <w:rFonts w:ascii="Arial" w:hAnsi="Arial" w:cs="Arial"/>
              <w:b w:val="0"/>
              <w:bCs w:val="0"/>
              <w:caps w:val="0"/>
              <w:color w:val="404040" w:themeColor="text1" w:themeTint="BF"/>
            </w:rPr>
            <w:id w:val="-138506166"/>
          </w:sdtPr>
          <w:sdtContent>
            <w:p w:rsidR="000803F1" w:rsidRPr="00E7584D" w:rsidRDefault="000803F1" w:rsidP="000803F1">
              <w:pPr>
                <w:pStyle w:val="Subsection"/>
                <w:rPr>
                  <w:rFonts w:ascii="Arial" w:hAnsi="Arial" w:cs="Arial"/>
                  <w:color w:val="964805" w:themeColor="accent6" w:themeShade="80"/>
                </w:rPr>
              </w:pPr>
              <w:r w:rsidRPr="00E7584D">
                <w:rPr>
                  <w:rFonts w:ascii="Arial" w:hAnsi="Arial" w:cs="Arial"/>
                  <w:color w:val="964805" w:themeColor="accent6" w:themeShade="80"/>
                </w:rPr>
                <w:t>Duty Manager | Beacon Bingo | September 2010 - Current</w:t>
              </w:r>
            </w:p>
            <w:p w:rsidR="000803F1" w:rsidRPr="000803F1" w:rsidRDefault="000803F1" w:rsidP="000803F1">
              <w:pPr>
                <w:pStyle w:val="Subsection"/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I am involved with the day to day running of the club with my duties including: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Customer interaction.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 xml:space="preserve">Staff management and development. 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Bingo Calling.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 xml:space="preserve">Cash handling. 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 xml:space="preserve">Offers and promotions.   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Fruit machine operations and laws.</w:t>
              </w:r>
            </w:p>
            <w:p w:rsidR="000803F1" w:rsidRPr="000803F1" w:rsidRDefault="000803F1" w:rsidP="000803F1">
              <w:pPr>
                <w:pStyle w:val="Subsection"/>
                <w:numPr>
                  <w:ilvl w:val="0"/>
                  <w:numId w:val="13"/>
                </w:numPr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 xml:space="preserve">Knowledge of Gambling, </w:t>
              </w: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>Licensing</w:t>
              </w:r>
              <w:r w:rsidRPr="000803F1"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  <w:t xml:space="preserve"> and food hygiene laws.</w:t>
              </w:r>
            </w:p>
            <w:p w:rsidR="000803F1" w:rsidRPr="000803F1" w:rsidRDefault="000803F1" w:rsidP="000803F1">
              <w:pPr>
                <w:pStyle w:val="Subsection"/>
                <w:spacing w:before="0" w:after="0"/>
                <w:rPr>
                  <w:rFonts w:ascii="Arial" w:hAnsi="Arial" w:cs="Arial"/>
                  <w:b w:val="0"/>
                  <w:bCs w:val="0"/>
                  <w:caps w:val="0"/>
                  <w:color w:val="404040" w:themeColor="text1" w:themeTint="BF"/>
                </w:rPr>
              </w:pPr>
            </w:p>
            <w:p w:rsidR="00061815" w:rsidRPr="000803F1" w:rsidRDefault="000803F1" w:rsidP="000803F1">
              <w:pPr>
                <w:pStyle w:val="ListBullet"/>
                <w:numPr>
                  <w:ilvl w:val="0"/>
                  <w:numId w:val="0"/>
                </w:numPr>
                <w:spacing w:after="0"/>
                <w:ind w:left="144" w:hanging="144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The social aspects allow me to use my personal skills to the best of my ability.</w:t>
              </w:r>
            </w:p>
          </w:sdtContent>
        </w:sdt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rFonts w:ascii="Arial" w:hAnsi="Arial" w:cs="Arial"/>
              <w:b w:val="0"/>
              <w:bCs w:val="0"/>
              <w:caps w:val="0"/>
              <w:color w:val="404040" w:themeColor="text1" w:themeTint="BF"/>
            </w:rPr>
            <w:id w:val="72170136"/>
          </w:sdtPr>
          <w:sdtEndPr/>
          <w:sdtContent>
            <w:p w:rsidR="00D60CA6" w:rsidRPr="00E7584D" w:rsidRDefault="000803F1" w:rsidP="00D60CA6">
              <w:pPr>
                <w:pStyle w:val="Subsection"/>
                <w:rPr>
                  <w:rFonts w:ascii="Arial" w:hAnsi="Arial" w:cs="Arial"/>
                  <w:color w:val="964805" w:themeColor="accent6" w:themeShade="80"/>
                </w:rPr>
              </w:pPr>
              <w:r w:rsidRPr="00E7584D">
                <w:rPr>
                  <w:rFonts w:ascii="Arial" w:hAnsi="Arial" w:cs="Arial"/>
                  <w:color w:val="964805" w:themeColor="accent6" w:themeShade="80"/>
                </w:rPr>
                <w:t xml:space="preserve">DEVELOPER AND pROJECT cooRDINATOR | ds-cUBED LTD | mARCH 2016 </w:t>
              </w:r>
              <w:r w:rsidR="004F33B4" w:rsidRPr="00E7584D">
                <w:rPr>
                  <w:rFonts w:ascii="Arial" w:hAnsi="Arial" w:cs="Arial"/>
                  <w:color w:val="964805" w:themeColor="accent6" w:themeShade="80"/>
                </w:rPr>
                <w:t>–</w:t>
              </w:r>
              <w:r w:rsidRPr="00E7584D">
                <w:rPr>
                  <w:rFonts w:ascii="Arial" w:hAnsi="Arial" w:cs="Arial"/>
                  <w:color w:val="964805" w:themeColor="accent6" w:themeShade="80"/>
                </w:rPr>
                <w:t xml:space="preserve"> </w:t>
              </w:r>
              <w:r w:rsidR="004F33B4" w:rsidRPr="00E7584D">
                <w:rPr>
                  <w:rFonts w:ascii="Arial" w:hAnsi="Arial" w:cs="Arial"/>
                  <w:color w:val="964805" w:themeColor="accent6" w:themeShade="80"/>
                </w:rPr>
                <w:t>October 2016</w:t>
              </w:r>
            </w:p>
            <w:p w:rsidR="000803F1" w:rsidRPr="000803F1" w:rsidRDefault="000803F1" w:rsidP="000803F1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 xml:space="preserve">DS-Cubed is a </w:t>
              </w:r>
              <w:r w:rsidRPr="000803F1">
                <w:rPr>
                  <w:rFonts w:ascii="Arial" w:hAnsi="Arial" w:cs="Arial"/>
                </w:rPr>
                <w:t>startup</w:t>
              </w:r>
              <w:r w:rsidRPr="000803F1">
                <w:rPr>
                  <w:rFonts w:ascii="Arial" w:hAnsi="Arial" w:cs="Arial"/>
                </w:rPr>
                <w:t xml:space="preserve"> company </w:t>
              </w:r>
              <w:r w:rsidRPr="000803F1">
                <w:rPr>
                  <w:rFonts w:ascii="Arial" w:hAnsi="Arial" w:cs="Arial"/>
                </w:rPr>
                <w:t>specializing</w:t>
              </w:r>
              <w:r w:rsidRPr="000803F1">
                <w:rPr>
                  <w:rFonts w:ascii="Arial" w:hAnsi="Arial" w:cs="Arial"/>
                </w:rPr>
                <w:t xml:space="preserve"> in software solutions and consultancy. It p</w:t>
              </w:r>
              <w:r>
                <w:rPr>
                  <w:rFonts w:ascii="Arial" w:hAnsi="Arial" w:cs="Arial"/>
                </w:rPr>
                <w:t>rovides technical solutions for</w:t>
              </w:r>
              <w:r w:rsidR="004F33B4">
                <w:rPr>
                  <w:rFonts w:ascii="Arial" w:hAnsi="Arial" w:cs="Arial"/>
                </w:rPr>
                <w:t xml:space="preserve"> </w:t>
              </w:r>
              <w:r>
                <w:rPr>
                  <w:rFonts w:ascii="Arial" w:hAnsi="Arial" w:cs="Arial"/>
                </w:rPr>
                <w:t>C</w:t>
              </w:r>
              <w:r w:rsidRPr="000803F1">
                <w:rPr>
                  <w:rFonts w:ascii="Arial" w:hAnsi="Arial" w:cs="Arial"/>
                </w:rPr>
                <w:t>omplex</w:t>
              </w:r>
              <w:r w:rsidRPr="000803F1">
                <w:rPr>
                  <w:rFonts w:ascii="Arial" w:hAnsi="Arial" w:cs="Arial"/>
                </w:rPr>
                <w:t xml:space="preserve"> problems. </w:t>
              </w:r>
              <w:r w:rsidR="004F33B4">
                <w:rPr>
                  <w:rFonts w:ascii="Arial" w:hAnsi="Arial" w:cs="Arial"/>
                </w:rPr>
                <w:t xml:space="preserve">During my time at the company I was responsible for the overseeing of several projects and developing several projects. </w:t>
              </w:r>
              <w:r w:rsidR="004F33B4" w:rsidRPr="000803F1">
                <w:rPr>
                  <w:rFonts w:ascii="Arial" w:hAnsi="Arial" w:cs="Arial"/>
                </w:rPr>
                <w:t>Working</w:t>
              </w:r>
              <w:r w:rsidRPr="000803F1">
                <w:rPr>
                  <w:rFonts w:ascii="Arial" w:hAnsi="Arial" w:cs="Arial"/>
                </w:rPr>
                <w:t xml:space="preserve"> at DS-Cubed I </w:t>
              </w:r>
              <w:r w:rsidR="009206AF">
                <w:rPr>
                  <w:rFonts w:ascii="Arial" w:hAnsi="Arial" w:cs="Arial"/>
                </w:rPr>
                <w:t>had</w:t>
              </w:r>
              <w:r w:rsidRPr="000803F1">
                <w:rPr>
                  <w:rFonts w:ascii="Arial" w:hAnsi="Arial" w:cs="Arial"/>
                </w:rPr>
                <w:t xml:space="preserve"> to use and acquire a number of skills these include: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 xml:space="preserve">Working alone and with other developers to </w:t>
              </w:r>
              <w:r w:rsidRPr="000803F1">
                <w:rPr>
                  <w:rFonts w:ascii="Arial" w:hAnsi="Arial" w:cs="Arial"/>
                </w:rPr>
                <w:t>overcome</w:t>
              </w:r>
              <w:r w:rsidRPr="000803F1">
                <w:rPr>
                  <w:rFonts w:ascii="Arial" w:hAnsi="Arial" w:cs="Arial"/>
                </w:rPr>
                <w:t xml:space="preserve"> problems.</w:t>
              </w:r>
            </w:p>
            <w:p w:rsid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 xml:space="preserve">Developing a VR game to be used at a teaching aid.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 xml:space="preserve">Developing a piece of software </w:t>
              </w:r>
              <w:r w:rsidR="004F33B4">
                <w:rPr>
                  <w:rFonts w:ascii="Arial" w:hAnsi="Arial" w:cs="Arial"/>
                </w:rPr>
                <w:t>using C</w:t>
              </w:r>
              <w:r w:rsidR="009206AF">
                <w:rPr>
                  <w:rFonts w:ascii="Arial" w:hAnsi="Arial" w:cs="Arial"/>
                </w:rPr>
                <w:t># and Windows form to parse Excel data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Working with designers to develop assets for projects.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 xml:space="preserve">Communicating with clients to understand </w:t>
              </w:r>
              <w:r w:rsidRPr="000803F1">
                <w:rPr>
                  <w:rFonts w:ascii="Arial" w:hAnsi="Arial" w:cs="Arial"/>
                </w:rPr>
                <w:t>products requirements</w:t>
              </w:r>
              <w:r w:rsidRPr="000803F1">
                <w:rPr>
                  <w:rFonts w:ascii="Arial" w:hAnsi="Arial" w:cs="Arial"/>
                </w:rPr>
                <w:t xml:space="preserve">. 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Building and maintaining a server using Git and FreeNAS.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 xml:space="preserve">Building a customer high performance portable computer for VR gaming.    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spacing w:after="0"/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Over seeing projects ensuring deadline are reached.</w:t>
              </w:r>
            </w:p>
            <w:p w:rsidR="000803F1" w:rsidRPr="000803F1" w:rsidRDefault="000803F1" w:rsidP="009206AF">
              <w:pPr>
                <w:pStyle w:val="ListBullet"/>
                <w:numPr>
                  <w:ilvl w:val="0"/>
                  <w:numId w:val="16"/>
                </w:numPr>
                <w:rPr>
                  <w:rFonts w:ascii="Arial" w:hAnsi="Arial" w:cs="Arial"/>
                </w:rPr>
              </w:pPr>
              <w:r w:rsidRPr="000803F1">
                <w:rPr>
                  <w:rFonts w:ascii="Arial" w:hAnsi="Arial" w:cs="Arial"/>
                </w:rPr>
                <w:t>Timetabling of staff.</w:t>
              </w:r>
            </w:p>
            <w:p w:rsidR="00D60CA6" w:rsidRDefault="004F33B4" w:rsidP="000803F1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 xml:space="preserve">This role provided me with a lot of real world experience in the development industry. </w:t>
              </w:r>
            </w:p>
          </w:sdtContent>
        </w:sdt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-1773932447"/>
      </w:sdtPr>
      <w:sdtEndPr/>
      <w:sdtContent>
        <w:p w:rsidR="00D60CA6" w:rsidRPr="00E7584D" w:rsidRDefault="004F33B4" w:rsidP="00D60CA6">
          <w:pPr>
            <w:pStyle w:val="Subsection"/>
            <w:rPr>
              <w:rFonts w:ascii="Arial" w:hAnsi="Arial" w:cs="Arial"/>
              <w:color w:val="964805" w:themeColor="accent6" w:themeShade="80"/>
            </w:rPr>
          </w:pPr>
          <w:r w:rsidRPr="00E7584D">
            <w:rPr>
              <w:rFonts w:ascii="Arial" w:hAnsi="Arial" w:cs="Arial"/>
              <w:color w:val="964805" w:themeColor="accent6" w:themeShade="80"/>
            </w:rPr>
            <w:t>Fruit machine developer</w:t>
          </w:r>
          <w:r w:rsidR="00D60CA6" w:rsidRPr="00E7584D">
            <w:rPr>
              <w:rFonts w:ascii="Arial" w:hAnsi="Arial" w:cs="Arial"/>
              <w:color w:val="964805" w:themeColor="accent6" w:themeShade="80"/>
            </w:rPr>
            <w:t> | </w:t>
          </w:r>
          <w:r w:rsidRPr="00E7584D">
            <w:rPr>
              <w:rFonts w:ascii="Arial" w:hAnsi="Arial" w:cs="Arial"/>
              <w:color w:val="964805" w:themeColor="accent6" w:themeShade="80"/>
            </w:rPr>
            <w:t>Inspired technology ltd</w:t>
          </w:r>
          <w:r w:rsidR="00D60CA6" w:rsidRPr="00E7584D">
            <w:rPr>
              <w:rFonts w:ascii="Arial" w:hAnsi="Arial" w:cs="Arial"/>
              <w:color w:val="964805" w:themeColor="accent6" w:themeShade="80"/>
            </w:rPr>
            <w:t>| </w:t>
          </w:r>
          <w:r w:rsidR="007E0ED3" w:rsidRPr="00E7584D">
            <w:rPr>
              <w:rFonts w:ascii="Arial" w:hAnsi="Arial" w:cs="Arial"/>
              <w:color w:val="964805" w:themeColor="accent6" w:themeShade="80"/>
            </w:rPr>
            <w:t>September 2014 – may 2015</w:t>
          </w:r>
        </w:p>
        <w:p w:rsidR="00D60CA6" w:rsidRPr="00C664C1" w:rsidRDefault="007E0ED3" w:rsidP="007E0ED3">
          <w:pPr>
            <w:pStyle w:val="ListBullet"/>
            <w:numPr>
              <w:ilvl w:val="0"/>
              <w:numId w:val="0"/>
            </w:numPr>
            <w:ind w:left="144" w:hanging="144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This was a gap year in my university second and third years. I was tasked to make a fully functioning fruit machine using </w:t>
          </w:r>
          <w:proofErr w:type="spellStart"/>
          <w:r>
            <w:rPr>
              <w:rFonts w:ascii="Arial" w:hAnsi="Arial" w:cs="Arial"/>
            </w:rPr>
            <w:t>QML</w:t>
          </w:r>
          <w:proofErr w:type="spellEnd"/>
          <w:r>
            <w:rPr>
              <w:rFonts w:ascii="Arial" w:hAnsi="Arial" w:cs="Arial"/>
            </w:rPr>
            <w:t>. I worked remotely and had weekly Skype calls and regular emails to keep track of progress. I did this alongside my duties as a duty manager at the Beacon Bingo.</w:t>
          </w:r>
          <w:r w:rsidR="00D60CA6" w:rsidRPr="00C664C1">
            <w:rPr>
              <w:rFonts w:ascii="Arial" w:hAnsi="Arial" w:cs="Arial"/>
            </w:rPr>
            <w:t xml:space="preserve"> </w:t>
          </w:r>
        </w:p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-216209360"/>
      </w:sdtPr>
      <w:sdtContent>
        <w:p w:rsidR="004F33B4" w:rsidRPr="00E7584D" w:rsidRDefault="004F33B4" w:rsidP="004F33B4">
          <w:pPr>
            <w:pStyle w:val="Subsection"/>
            <w:rPr>
              <w:rFonts w:ascii="Arial" w:hAnsi="Arial" w:cs="Arial"/>
              <w:color w:val="964805" w:themeColor="accent6" w:themeShade="80"/>
            </w:rPr>
          </w:pPr>
          <w:r w:rsidRPr="00E7584D">
            <w:rPr>
              <w:rFonts w:ascii="Arial" w:hAnsi="Arial" w:cs="Arial"/>
              <w:color w:val="964805" w:themeColor="accent6" w:themeShade="80"/>
            </w:rPr>
            <w:t>Assistant Manger | Toby Carvery, Mitchells and Butler | 2007 - 2010</w:t>
          </w:r>
        </w:p>
        <w:p w:rsidR="004F33B4" w:rsidRDefault="004F33B4" w:rsidP="004F33B4">
          <w:pPr>
            <w:pStyle w:val="ListBullet"/>
            <w:rPr>
              <w:rFonts w:ascii="Arial" w:hAnsi="Arial" w:cs="Arial"/>
            </w:rPr>
          </w:pPr>
          <w:r w:rsidRPr="00C664C1">
            <w:rPr>
              <w:rFonts w:ascii="Arial" w:hAnsi="Arial" w:cs="Arial"/>
            </w:rPr>
            <w:t xml:space="preserve">My main responsibilities were; staff delegation, roster organization, cash and stock management, profit and loss reporting and ensuring guest satisfaction. </w:t>
          </w:r>
        </w:p>
      </w:sdtContent>
    </w:sdt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</w:rPr>
        <w:id w:val="368733760"/>
      </w:sdtPr>
      <w:sdtEndPr>
        <w:rPr>
          <w:b/>
          <w:bCs/>
        </w:rPr>
      </w:sdtEndPr>
      <w:sdtContent>
        <w:p w:rsidR="004F33B4" w:rsidRPr="00E7584D" w:rsidRDefault="004F33B4" w:rsidP="004F33B4">
          <w:pPr>
            <w:pStyle w:val="Subsection"/>
            <w:spacing w:before="100"/>
            <w:rPr>
              <w:rFonts w:ascii="Arial" w:hAnsi="Arial" w:cs="Arial"/>
              <w:color w:val="964805" w:themeColor="accent6" w:themeShade="80"/>
            </w:rPr>
          </w:pPr>
          <w:r w:rsidRPr="00E7584D">
            <w:rPr>
              <w:rFonts w:ascii="Arial" w:hAnsi="Arial" w:cs="Arial"/>
              <w:color w:val="964805" w:themeColor="accent6" w:themeShade="80"/>
            </w:rPr>
            <w:t>Bar Staff, Chef, Duty MANAGER | quorndon fox, Mitchells and Butler | 2004 - 2007</w:t>
          </w:r>
        </w:p>
        <w:p w:rsidR="009206AF" w:rsidRPr="004F33B4" w:rsidRDefault="004F33B4" w:rsidP="004F33B4">
          <w:pPr>
            <w:pStyle w:val="ListBullet"/>
            <w:numPr>
              <w:ilvl w:val="0"/>
              <w:numId w:val="0"/>
            </w:numPr>
            <w:ind w:left="144" w:hanging="144"/>
            <w:rPr>
              <w:rFonts w:ascii="Arial" w:hAnsi="Arial" w:cs="Arial"/>
            </w:rPr>
          </w:pPr>
          <w:r w:rsidRPr="00C664C1">
            <w:rPr>
              <w:rFonts w:ascii="Arial" w:hAnsi="Arial" w:cs="Arial"/>
            </w:rPr>
            <w:t>I started working as a barman when I was 18. From this position I worked hard to get a man</w:t>
          </w:r>
          <w:r>
            <w:rPr>
              <w:rFonts w:ascii="Arial" w:hAnsi="Arial" w:cs="Arial"/>
            </w:rPr>
            <w:t>ager’s</w:t>
          </w:r>
          <w:r w:rsidRPr="00C664C1">
            <w:rPr>
              <w:rFonts w:ascii="Arial" w:hAnsi="Arial" w:cs="Arial"/>
            </w:rPr>
            <w:t xml:space="preserve"> position. </w:t>
          </w:r>
        </w:p>
      </w:sdtContent>
    </w:sdt>
    <w:p w:rsidR="007E0ED3" w:rsidRDefault="007E0ED3" w:rsidP="00BE4F65">
      <w:pPr>
        <w:pStyle w:val="SectionHeading"/>
      </w:pPr>
      <w:r>
        <w:t xml:space="preserve">Key skills </w:t>
      </w:r>
    </w:p>
    <w:p w:rsidR="007E0ED3" w:rsidRPr="00E7584D" w:rsidRDefault="007E0ED3" w:rsidP="007E0ED3">
      <w:pPr>
        <w:pStyle w:val="Subsection"/>
        <w:spacing w:before="100"/>
        <w:rPr>
          <w:rFonts w:ascii="Arial" w:hAnsi="Arial" w:cs="Arial"/>
          <w:color w:val="964805" w:themeColor="accent6" w:themeShade="80"/>
        </w:rPr>
      </w:pPr>
      <w:r w:rsidRPr="00E7584D">
        <w:rPr>
          <w:rFonts w:ascii="Arial" w:hAnsi="Arial" w:cs="Arial"/>
          <w:color w:val="964805" w:themeColor="accent6" w:themeShade="80"/>
        </w:rPr>
        <w:t>Management</w:t>
      </w:r>
    </w:p>
    <w:p w:rsidR="007E0ED3" w:rsidRPr="00C664C1" w:rsidRDefault="007E0ED3" w:rsidP="007E0ED3">
      <w:pPr>
        <w:pStyle w:val="ListBullet"/>
        <w:numPr>
          <w:ilvl w:val="0"/>
          <w:numId w:val="0"/>
        </w:numPr>
        <w:ind w:left="144" w:hanging="144"/>
        <w:rPr>
          <w:rFonts w:ascii="Arial" w:hAnsi="Arial" w:cs="Arial"/>
        </w:rPr>
      </w:pPr>
      <w:r w:rsidRPr="00C664C1">
        <w:rPr>
          <w:rFonts w:ascii="Arial" w:hAnsi="Arial" w:cs="Arial"/>
        </w:rPr>
        <w:t>I have worked in a several managerial role</w:t>
      </w:r>
      <w:r>
        <w:rPr>
          <w:rFonts w:ascii="Arial" w:hAnsi="Arial" w:cs="Arial"/>
        </w:rPr>
        <w:t>s over a period of seven years</w:t>
      </w:r>
      <w:r w:rsidRPr="00C664C1">
        <w:rPr>
          <w:rFonts w:ascii="Arial" w:hAnsi="Arial" w:cs="Arial"/>
        </w:rPr>
        <w:t>. During this time I have learnt many different skills including; decision making, adaptability, communication, conflict resolution and also leadership.</w:t>
      </w:r>
    </w:p>
    <w:p w:rsidR="007E0ED3" w:rsidRPr="00C664C1" w:rsidRDefault="007E0ED3" w:rsidP="0000140F">
      <w:pPr>
        <w:pStyle w:val="ListBullet"/>
        <w:numPr>
          <w:ilvl w:val="0"/>
          <w:numId w:val="20"/>
        </w:numPr>
        <w:rPr>
          <w:rFonts w:ascii="Arial" w:hAnsi="Arial" w:cs="Arial"/>
          <w:b/>
        </w:rPr>
      </w:pPr>
      <w:r w:rsidRPr="00C664C1">
        <w:rPr>
          <w:rFonts w:ascii="Arial" w:hAnsi="Arial" w:cs="Arial"/>
          <w:b/>
        </w:rPr>
        <w:t xml:space="preserve">Decision making </w:t>
      </w:r>
      <w:r w:rsidRPr="00C664C1">
        <w:rPr>
          <w:rFonts w:ascii="Arial" w:hAnsi="Arial" w:cs="Arial"/>
        </w:rPr>
        <w:t xml:space="preserve">– I have had to make many decisions over my career including team allocation, prize money alterations and task </w:t>
      </w:r>
      <w:proofErr w:type="spellStart"/>
      <w:r>
        <w:rPr>
          <w:rFonts w:ascii="Arial" w:hAnsi="Arial" w:cs="Arial"/>
        </w:rPr>
        <w:t>prioritis</w:t>
      </w:r>
      <w:r w:rsidRPr="00C664C1">
        <w:rPr>
          <w:rFonts w:ascii="Arial" w:hAnsi="Arial" w:cs="Arial"/>
        </w:rPr>
        <w:t>ation</w:t>
      </w:r>
      <w:proofErr w:type="spellEnd"/>
      <w:r w:rsidRPr="00C664C1">
        <w:rPr>
          <w:rFonts w:ascii="Arial" w:hAnsi="Arial" w:cs="Arial"/>
        </w:rPr>
        <w:t xml:space="preserve">.   </w:t>
      </w:r>
    </w:p>
    <w:p w:rsidR="007E0ED3" w:rsidRPr="00C664C1" w:rsidRDefault="007E0ED3" w:rsidP="0000140F">
      <w:pPr>
        <w:pStyle w:val="ListBullet"/>
        <w:numPr>
          <w:ilvl w:val="0"/>
          <w:numId w:val="20"/>
        </w:numPr>
        <w:rPr>
          <w:rFonts w:ascii="Arial" w:hAnsi="Arial" w:cs="Arial"/>
        </w:rPr>
      </w:pPr>
      <w:r w:rsidRPr="00C664C1">
        <w:rPr>
          <w:rFonts w:ascii="Arial" w:hAnsi="Arial" w:cs="Arial"/>
          <w:b/>
        </w:rPr>
        <w:t xml:space="preserve">Adaptability – </w:t>
      </w:r>
      <w:r w:rsidRPr="00C664C1">
        <w:rPr>
          <w:rFonts w:ascii="Arial" w:hAnsi="Arial" w:cs="Arial"/>
        </w:rPr>
        <w:t xml:space="preserve">I have learnt to </w:t>
      </w:r>
      <w:r w:rsidR="00E7584D">
        <w:rPr>
          <w:rFonts w:ascii="Arial" w:hAnsi="Arial" w:cs="Arial"/>
        </w:rPr>
        <w:t xml:space="preserve">adapt </w:t>
      </w:r>
      <w:proofErr w:type="gramStart"/>
      <w:r w:rsidR="00E7584D">
        <w:rPr>
          <w:rFonts w:ascii="Arial" w:hAnsi="Arial" w:cs="Arial"/>
        </w:rPr>
        <w:t>t</w:t>
      </w:r>
      <w:r w:rsidRPr="00C664C1">
        <w:rPr>
          <w:rFonts w:ascii="Arial" w:hAnsi="Arial" w:cs="Arial"/>
        </w:rPr>
        <w:t>o</w:t>
      </w:r>
      <w:proofErr w:type="gramEnd"/>
      <w:r w:rsidRPr="00C664C1">
        <w:rPr>
          <w:rFonts w:ascii="Arial" w:hAnsi="Arial" w:cs="Arial"/>
        </w:rPr>
        <w:t xml:space="preserve"> many different situations depending on what is required of me. This is the reason I am knowledgeable in many different areas.  Such as Books sales, cash office and calling in addition to my normal duties. </w:t>
      </w:r>
    </w:p>
    <w:p w:rsidR="007E0ED3" w:rsidRPr="00C664C1" w:rsidRDefault="007E0ED3" w:rsidP="0000140F">
      <w:pPr>
        <w:pStyle w:val="ListBullet"/>
        <w:numPr>
          <w:ilvl w:val="0"/>
          <w:numId w:val="20"/>
        </w:numPr>
        <w:rPr>
          <w:rFonts w:ascii="Arial" w:hAnsi="Arial" w:cs="Arial"/>
          <w:b/>
        </w:rPr>
      </w:pPr>
      <w:r w:rsidRPr="00C664C1">
        <w:rPr>
          <w:rFonts w:ascii="Arial" w:hAnsi="Arial" w:cs="Arial"/>
          <w:b/>
        </w:rPr>
        <w:t xml:space="preserve">Communication </w:t>
      </w:r>
      <w:r w:rsidRPr="00C664C1">
        <w:rPr>
          <w:rFonts w:ascii="Arial" w:hAnsi="Arial" w:cs="Arial"/>
        </w:rPr>
        <w:t>– I have developed my communication skills throughout my career as a result of interactions</w:t>
      </w:r>
      <w:r>
        <w:rPr>
          <w:rFonts w:ascii="Arial" w:hAnsi="Arial" w:cs="Arial"/>
        </w:rPr>
        <w:t xml:space="preserve"> with customers</w:t>
      </w:r>
      <w:r w:rsidRPr="00C664C1">
        <w:rPr>
          <w:rFonts w:ascii="Arial" w:hAnsi="Arial" w:cs="Arial"/>
        </w:rPr>
        <w:t xml:space="preserve"> and peers, learning to adapt to different situations appropriately.</w:t>
      </w:r>
    </w:p>
    <w:p w:rsidR="007E0ED3" w:rsidRPr="00C664C1" w:rsidRDefault="007E0ED3" w:rsidP="0000140F">
      <w:pPr>
        <w:pStyle w:val="ListBullet"/>
        <w:numPr>
          <w:ilvl w:val="0"/>
          <w:numId w:val="20"/>
        </w:numPr>
        <w:rPr>
          <w:rFonts w:ascii="Arial" w:hAnsi="Arial" w:cs="Arial"/>
          <w:b/>
        </w:rPr>
      </w:pPr>
      <w:r w:rsidRPr="00C664C1">
        <w:rPr>
          <w:rFonts w:ascii="Arial" w:hAnsi="Arial" w:cs="Arial"/>
          <w:b/>
        </w:rPr>
        <w:t xml:space="preserve">Conflict Resolution – </w:t>
      </w:r>
      <w:r w:rsidRPr="00C664C1">
        <w:rPr>
          <w:rFonts w:ascii="Arial" w:hAnsi="Arial" w:cs="Arial"/>
        </w:rPr>
        <w:t>I have had to resolve many different situations with staff and customers. I have learned to diffuse high tension situations.</w:t>
      </w:r>
    </w:p>
    <w:p w:rsidR="007E0ED3" w:rsidRPr="00C664C1" w:rsidRDefault="007E0ED3" w:rsidP="0000140F">
      <w:pPr>
        <w:pStyle w:val="ListBullet"/>
        <w:numPr>
          <w:ilvl w:val="0"/>
          <w:numId w:val="20"/>
        </w:numPr>
        <w:rPr>
          <w:rFonts w:ascii="Arial" w:hAnsi="Arial" w:cs="Arial"/>
          <w:b/>
        </w:rPr>
      </w:pPr>
      <w:r w:rsidRPr="00C664C1">
        <w:rPr>
          <w:rFonts w:ascii="Arial" w:hAnsi="Arial" w:cs="Arial"/>
          <w:b/>
        </w:rPr>
        <w:t xml:space="preserve">Leadership </w:t>
      </w:r>
      <w:r w:rsidRPr="00C664C1">
        <w:rPr>
          <w:rFonts w:ascii="Arial" w:hAnsi="Arial" w:cs="Arial"/>
        </w:rPr>
        <w:t>– I take on</w:t>
      </w:r>
      <w:r>
        <w:rPr>
          <w:rFonts w:ascii="Arial" w:hAnsi="Arial" w:cs="Arial"/>
        </w:rPr>
        <w:t xml:space="preserve"> the</w:t>
      </w:r>
      <w:r w:rsidRPr="00C664C1">
        <w:rPr>
          <w:rFonts w:ascii="Arial" w:hAnsi="Arial" w:cs="Arial"/>
        </w:rPr>
        <w:t xml:space="preserve"> leader role when it is required for me to do so. When participating in group projects at university I tend to take on a leadership role and endeavor to get the best out of the team we have to get the best result.  </w:t>
      </w:r>
    </w:p>
    <w:p w:rsidR="007E0ED3" w:rsidRPr="00E7584D" w:rsidRDefault="007E0ED3" w:rsidP="007E0ED3">
      <w:pPr>
        <w:pStyle w:val="Subsection"/>
        <w:rPr>
          <w:color w:val="964805" w:themeColor="accent6" w:themeShade="80"/>
        </w:rPr>
      </w:pPr>
      <w:r w:rsidRPr="00E7584D">
        <w:rPr>
          <w:color w:val="964805" w:themeColor="accent6" w:themeShade="80"/>
        </w:rPr>
        <w:t>Development</w:t>
      </w:r>
    </w:p>
    <w:p w:rsidR="007E0ED3" w:rsidRDefault="007E0ED3" w:rsidP="007E0ED3">
      <w:r>
        <w:t xml:space="preserve">Through university and work experience I have gained a lot </w:t>
      </w:r>
      <w:r w:rsidR="0000140F">
        <w:t xml:space="preserve">of skills. </w:t>
      </w:r>
    </w:p>
    <w:p w:rsidR="0000140F" w:rsidRDefault="0000140F" w:rsidP="0000140F">
      <w:pPr>
        <w:pStyle w:val="ListParagraph"/>
        <w:numPr>
          <w:ilvl w:val="0"/>
          <w:numId w:val="19"/>
        </w:numPr>
      </w:pPr>
      <w:r w:rsidRPr="0000140F">
        <w:rPr>
          <w:b/>
        </w:rPr>
        <w:t>Key to knowledge</w:t>
      </w:r>
      <w:r>
        <w:t xml:space="preserve"> –The greatest thing I have taken out of all my experiences is my key to knowledge; if I am unsure of how to do something I know how to find the answers.</w:t>
      </w:r>
    </w:p>
    <w:p w:rsidR="0000140F" w:rsidRDefault="0000140F" w:rsidP="0000140F">
      <w:pPr>
        <w:pStyle w:val="ListParagraph"/>
        <w:numPr>
          <w:ilvl w:val="0"/>
          <w:numId w:val="19"/>
        </w:numPr>
      </w:pPr>
      <w:r>
        <w:rPr>
          <w:b/>
        </w:rPr>
        <w:lastRenderedPageBreak/>
        <w:t xml:space="preserve">Visual Studio </w:t>
      </w:r>
      <w:r>
        <w:t xml:space="preserve">– I can use Visual Studio to run and compile programs as well as debugging and using source control. </w:t>
      </w:r>
    </w:p>
    <w:p w:rsidR="0000140F" w:rsidRDefault="0000140F" w:rsidP="0000140F">
      <w:pPr>
        <w:pStyle w:val="ListParagraph"/>
        <w:numPr>
          <w:ilvl w:val="0"/>
          <w:numId w:val="19"/>
        </w:numPr>
      </w:pPr>
      <w:r w:rsidRPr="0000140F">
        <w:rPr>
          <w:b/>
        </w:rPr>
        <w:t>C++ and C#</w:t>
      </w:r>
      <w:r>
        <w:t xml:space="preserve"> - Throughout my experiences I have used C based languages and feel comfortable with them however I am able to learn new languages if necessary.  </w:t>
      </w:r>
    </w:p>
    <w:p w:rsidR="0000140F" w:rsidRPr="0000140F" w:rsidRDefault="0000140F" w:rsidP="0000140F">
      <w:pPr>
        <w:pStyle w:val="ListParagraph"/>
        <w:numPr>
          <w:ilvl w:val="0"/>
          <w:numId w:val="19"/>
        </w:numPr>
        <w:rPr>
          <w:b/>
        </w:rPr>
      </w:pPr>
      <w:r w:rsidRPr="0000140F">
        <w:rPr>
          <w:b/>
        </w:rPr>
        <w:t>Understanding</w:t>
      </w:r>
      <w:r>
        <w:rPr>
          <w:b/>
        </w:rPr>
        <w:t xml:space="preserve"> of Game M</w:t>
      </w:r>
      <w:r w:rsidRPr="0000140F">
        <w:rPr>
          <w:b/>
        </w:rPr>
        <w:t xml:space="preserve">echanics </w:t>
      </w:r>
      <w:r>
        <w:t xml:space="preserve">– My degree was centered on game development and I have a good understanding of how games work and what goes into producing one. </w:t>
      </w:r>
    </w:p>
    <w:p w:rsidR="007B697F" w:rsidRPr="007B697F" w:rsidRDefault="0000140F" w:rsidP="0000140F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Team working </w:t>
      </w:r>
      <w:r>
        <w:t>– Through my work at DS-Cubed I was successfully</w:t>
      </w:r>
      <w:r w:rsidR="007B697F">
        <w:t xml:space="preserve"> able to work with other areas of expertise to achieve a final product. </w:t>
      </w:r>
    </w:p>
    <w:p w:rsidR="007B697F" w:rsidRPr="007B697F" w:rsidRDefault="007B697F" w:rsidP="0000140F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Unity 3D</w:t>
      </w:r>
      <w:r>
        <w:t xml:space="preserve"> – Through professional and projects I have taught myself how to use Unity 3D and have produced work to a </w:t>
      </w:r>
      <w:proofErr w:type="spellStart"/>
      <w:r>
        <w:t>finilised</w:t>
      </w:r>
      <w:proofErr w:type="spellEnd"/>
      <w:r>
        <w:t xml:space="preserve"> level. </w:t>
      </w:r>
    </w:p>
    <w:p w:rsidR="007B697F" w:rsidRPr="00E7584D" w:rsidRDefault="007B697F" w:rsidP="007B697F">
      <w:pPr>
        <w:pStyle w:val="Subsection"/>
        <w:rPr>
          <w:color w:val="964805" w:themeColor="accent6" w:themeShade="80"/>
        </w:rPr>
      </w:pPr>
      <w:r w:rsidRPr="00E7584D">
        <w:rPr>
          <w:color w:val="964805" w:themeColor="accent6" w:themeShade="80"/>
        </w:rPr>
        <w:t>PersonaL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 xml:space="preserve">Excellent people skills, </w:t>
      </w:r>
      <w:proofErr w:type="gramStart"/>
      <w:r>
        <w:t>leaderships</w:t>
      </w:r>
      <w:proofErr w:type="gramEnd"/>
      <w:r>
        <w:t xml:space="preserve"> skills and customer focus.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Good communication skills.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 proactive approach to problem solving.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Able to work closely with customers, often in joint client/consulting teams.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F</w:t>
      </w:r>
      <w:r>
        <w:t>lexible &amp; adaptable, able to work well individually and within a team.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The ability to perform under pressure and deliver to challenging timescales.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 xml:space="preserve">Ability to handle confidential information. 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Can interact with all levels of staff including senior management.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Attention to detail.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Can build and maintain strong relationships.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 xml:space="preserve">Proactive, taking the initiative to explore issues and to generate new ideas and approaches. 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Able to work under pressure and deliver results to deadlines.</w:t>
      </w:r>
    </w:p>
    <w:p w:rsidR="00D31581" w:rsidRDefault="00D31581" w:rsidP="00D31581">
      <w:pPr>
        <w:pStyle w:val="ListParagraph"/>
        <w:numPr>
          <w:ilvl w:val="0"/>
          <w:numId w:val="24"/>
        </w:numPr>
      </w:pPr>
      <w:r>
        <w:t>Having a creative, analytical, practical and thorough approach to resolving issues.</w:t>
      </w:r>
    </w:p>
    <w:p w:rsidR="00061815" w:rsidRDefault="00D60CA6" w:rsidP="00BE4F65">
      <w:pPr>
        <w:pStyle w:val="SectionHeading"/>
      </w:pPr>
      <w:r w:rsidRPr="00BE4F65">
        <w:t>Hobbies and interests</w:t>
      </w:r>
    </w:p>
    <w:p w:rsidR="00D31581" w:rsidRDefault="00E050CA" w:rsidP="00D3158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Computing</w:t>
      </w:r>
    </w:p>
    <w:p w:rsidR="00E050CA" w:rsidRPr="00D31581" w:rsidRDefault="00E050CA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>
        <w:rPr>
          <w:rFonts w:ascii="Arial" w:hAnsi="Arial" w:cs="Arial"/>
        </w:rPr>
        <w:t>3D Art</w:t>
      </w:r>
    </w:p>
    <w:p w:rsidR="00D31581" w:rsidRPr="00D31581" w:rsidRDefault="00D31581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 w:rsidRPr="00D31581">
        <w:rPr>
          <w:rStyle w:val="apple-converted-space"/>
          <w:rFonts w:ascii="Arial" w:hAnsi="Arial" w:cs="Arial"/>
        </w:rPr>
        <w:t xml:space="preserve">Cycling </w:t>
      </w:r>
    </w:p>
    <w:p w:rsidR="00D31581" w:rsidRPr="00D31581" w:rsidRDefault="00D31581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 w:rsidRPr="00D31581">
        <w:rPr>
          <w:rStyle w:val="apple-converted-space"/>
          <w:rFonts w:ascii="Arial" w:hAnsi="Arial" w:cs="Arial"/>
        </w:rPr>
        <w:t>Spending time with my family taking day trips and walks.</w:t>
      </w:r>
    </w:p>
    <w:p w:rsidR="00D31581" w:rsidRPr="00D31581" w:rsidRDefault="00D31581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 w:rsidRPr="00D31581">
        <w:rPr>
          <w:rStyle w:val="apple-converted-space"/>
          <w:rFonts w:ascii="Arial" w:hAnsi="Arial" w:cs="Arial"/>
        </w:rPr>
        <w:t>Football</w:t>
      </w:r>
    </w:p>
    <w:p w:rsidR="00D31581" w:rsidRPr="00D31581" w:rsidRDefault="00D31581" w:rsidP="00D31581">
      <w:pPr>
        <w:pStyle w:val="ListParagraph"/>
        <w:numPr>
          <w:ilvl w:val="0"/>
          <w:numId w:val="25"/>
        </w:numPr>
        <w:rPr>
          <w:rStyle w:val="apple-converted-space"/>
          <w:rFonts w:ascii="Arial" w:hAnsi="Arial" w:cs="Arial"/>
        </w:rPr>
      </w:pPr>
      <w:r w:rsidRPr="00D31581">
        <w:rPr>
          <w:rStyle w:val="apple-converted-space"/>
          <w:rFonts w:ascii="Arial" w:hAnsi="Arial" w:cs="Arial"/>
        </w:rPr>
        <w:t>Volunteering at my local church.</w:t>
      </w:r>
    </w:p>
    <w:p w:rsidR="00D31581" w:rsidRPr="00D31581" w:rsidRDefault="00D31581" w:rsidP="00D31581"/>
    <w:p w:rsidR="00D31581" w:rsidRDefault="00D31581" w:rsidP="00D31581">
      <w:pPr>
        <w:pStyle w:val="SectionHeading"/>
      </w:pPr>
      <w:r>
        <w:t>References</w:t>
      </w:r>
    </w:p>
    <w:p w:rsidR="00D31581" w:rsidRPr="00D31581" w:rsidRDefault="00D31581" w:rsidP="00D31581">
      <w:proofErr w:type="gramStart"/>
      <w:r>
        <w:t>Available on request.</w:t>
      </w:r>
      <w:proofErr w:type="gramEnd"/>
    </w:p>
    <w:p w:rsidR="00D31581" w:rsidRPr="00D60CA6" w:rsidRDefault="00D31581" w:rsidP="00D60CA6"/>
    <w:sectPr w:rsidR="00D31581" w:rsidRPr="00D60CA6">
      <w:footerReference w:type="default" r:id="rId12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C6" w:rsidRDefault="008D26C6">
      <w:pPr>
        <w:spacing w:after="0"/>
      </w:pPr>
      <w:r>
        <w:separator/>
      </w:r>
    </w:p>
  </w:endnote>
  <w:endnote w:type="continuationSeparator" w:id="0">
    <w:p w:rsidR="008D26C6" w:rsidRDefault="008D26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815" w:rsidRDefault="00D9595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82AA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C6" w:rsidRDefault="008D26C6">
      <w:pPr>
        <w:spacing w:after="0"/>
      </w:pPr>
      <w:r>
        <w:separator/>
      </w:r>
    </w:p>
  </w:footnote>
  <w:footnote w:type="continuationSeparator" w:id="0">
    <w:p w:rsidR="008D26C6" w:rsidRDefault="008D26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9F70C10"/>
    <w:multiLevelType w:val="hybridMultilevel"/>
    <w:tmpl w:val="F260C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07BF4"/>
    <w:multiLevelType w:val="hybridMultilevel"/>
    <w:tmpl w:val="1CA653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869E4"/>
    <w:multiLevelType w:val="hybridMultilevel"/>
    <w:tmpl w:val="20941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F22B9"/>
    <w:multiLevelType w:val="hybridMultilevel"/>
    <w:tmpl w:val="881C4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45A6A"/>
    <w:multiLevelType w:val="hybridMultilevel"/>
    <w:tmpl w:val="E0024B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9A22F8"/>
    <w:multiLevelType w:val="hybridMultilevel"/>
    <w:tmpl w:val="9AB20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8104B"/>
    <w:multiLevelType w:val="hybridMultilevel"/>
    <w:tmpl w:val="790AE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B58F8"/>
    <w:multiLevelType w:val="hybridMultilevel"/>
    <w:tmpl w:val="D696D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A044A"/>
    <w:multiLevelType w:val="hybridMultilevel"/>
    <w:tmpl w:val="68C4B9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D1527"/>
    <w:multiLevelType w:val="hybridMultilevel"/>
    <w:tmpl w:val="680A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D568E"/>
    <w:multiLevelType w:val="hybridMultilevel"/>
    <w:tmpl w:val="A3A0B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D6B7A"/>
    <w:multiLevelType w:val="hybridMultilevel"/>
    <w:tmpl w:val="D892D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A0A40"/>
    <w:multiLevelType w:val="hybridMultilevel"/>
    <w:tmpl w:val="C97C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F6E35"/>
    <w:multiLevelType w:val="hybridMultilevel"/>
    <w:tmpl w:val="85605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6034E9"/>
    <w:multiLevelType w:val="hybridMultilevel"/>
    <w:tmpl w:val="1FA2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47016"/>
    <w:multiLevelType w:val="hybridMultilevel"/>
    <w:tmpl w:val="AA4A4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B424DC"/>
    <w:multiLevelType w:val="hybridMultilevel"/>
    <w:tmpl w:val="9E769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56D8E"/>
    <w:multiLevelType w:val="hybridMultilevel"/>
    <w:tmpl w:val="52D88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7D0C4E"/>
    <w:multiLevelType w:val="hybridMultilevel"/>
    <w:tmpl w:val="60D406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D453F8"/>
    <w:multiLevelType w:val="hybridMultilevel"/>
    <w:tmpl w:val="10526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A5785"/>
    <w:multiLevelType w:val="hybridMultilevel"/>
    <w:tmpl w:val="83D89A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8"/>
  </w:num>
  <w:num w:numId="7">
    <w:abstractNumId w:val="17"/>
  </w:num>
  <w:num w:numId="8">
    <w:abstractNumId w:val="16"/>
  </w:num>
  <w:num w:numId="9">
    <w:abstractNumId w:val="3"/>
  </w:num>
  <w:num w:numId="10">
    <w:abstractNumId w:val="18"/>
  </w:num>
  <w:num w:numId="11">
    <w:abstractNumId w:val="2"/>
  </w:num>
  <w:num w:numId="12">
    <w:abstractNumId w:val="9"/>
  </w:num>
  <w:num w:numId="13">
    <w:abstractNumId w:val="10"/>
  </w:num>
  <w:num w:numId="14">
    <w:abstractNumId w:val="1"/>
  </w:num>
  <w:num w:numId="15">
    <w:abstractNumId w:val="21"/>
  </w:num>
  <w:num w:numId="16">
    <w:abstractNumId w:val="20"/>
  </w:num>
  <w:num w:numId="17">
    <w:abstractNumId w:val="12"/>
  </w:num>
  <w:num w:numId="18">
    <w:abstractNumId w:val="19"/>
  </w:num>
  <w:num w:numId="19">
    <w:abstractNumId w:val="4"/>
  </w:num>
  <w:num w:numId="20">
    <w:abstractNumId w:val="13"/>
  </w:num>
  <w:num w:numId="21">
    <w:abstractNumId w:val="15"/>
  </w:num>
  <w:num w:numId="22">
    <w:abstractNumId w:val="11"/>
  </w:num>
  <w:num w:numId="23">
    <w:abstractNumId w:val="5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5C"/>
    <w:rsid w:val="0000140F"/>
    <w:rsid w:val="00061815"/>
    <w:rsid w:val="000803F1"/>
    <w:rsid w:val="000A25C2"/>
    <w:rsid w:val="00182AA5"/>
    <w:rsid w:val="001B5010"/>
    <w:rsid w:val="00210F52"/>
    <w:rsid w:val="00216F7C"/>
    <w:rsid w:val="00230653"/>
    <w:rsid w:val="00275F4A"/>
    <w:rsid w:val="00420B9F"/>
    <w:rsid w:val="00432369"/>
    <w:rsid w:val="0048637F"/>
    <w:rsid w:val="004B65D0"/>
    <w:rsid w:val="004F33B4"/>
    <w:rsid w:val="00556741"/>
    <w:rsid w:val="00590F54"/>
    <w:rsid w:val="005B67C0"/>
    <w:rsid w:val="007B697F"/>
    <w:rsid w:val="007E0ED3"/>
    <w:rsid w:val="00842D9D"/>
    <w:rsid w:val="008D26C6"/>
    <w:rsid w:val="009206AF"/>
    <w:rsid w:val="009E4E66"/>
    <w:rsid w:val="00A36E5C"/>
    <w:rsid w:val="00A37E0B"/>
    <w:rsid w:val="00A6443D"/>
    <w:rsid w:val="00AC3495"/>
    <w:rsid w:val="00BE4F65"/>
    <w:rsid w:val="00C256BA"/>
    <w:rsid w:val="00C664C1"/>
    <w:rsid w:val="00D31581"/>
    <w:rsid w:val="00D60CA6"/>
    <w:rsid w:val="00D9595B"/>
    <w:rsid w:val="00DF3103"/>
    <w:rsid w:val="00E050CA"/>
    <w:rsid w:val="00E7584D"/>
    <w:rsid w:val="00EA4885"/>
    <w:rsid w:val="00F517F8"/>
    <w:rsid w:val="00F56254"/>
    <w:rsid w:val="00FC0F13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A36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B65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31581"/>
  </w:style>
  <w:style w:type="character" w:styleId="Hyperlink">
    <w:name w:val="Hyperlink"/>
    <w:basedOn w:val="DefaultParagraphFont"/>
    <w:uiPriority w:val="99"/>
    <w:unhideWhenUsed/>
    <w:rsid w:val="00182AA5"/>
    <w:rPr>
      <w:color w:val="39A5B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AA5"/>
    <w:rPr>
      <w:color w:val="A3648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A36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B65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31581"/>
  </w:style>
  <w:style w:type="character" w:styleId="Hyperlink">
    <w:name w:val="Hyperlink"/>
    <w:basedOn w:val="DefaultParagraphFont"/>
    <w:uiPriority w:val="99"/>
    <w:unhideWhenUsed/>
    <w:rsid w:val="00182AA5"/>
    <w:rPr>
      <w:color w:val="39A5B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AA5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bencrew.github.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_000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2F4085A5554CFF91040C71AE492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31952-359D-4344-A63F-F2D933F22C39}"/>
      </w:docPartPr>
      <w:docPartBody>
        <w:p w:rsidR="005F4C58" w:rsidRDefault="009C3C5F">
          <w:pPr>
            <w:pStyle w:val="7B2F4085A5554CFF91040C71AE492D3D"/>
          </w:pPr>
          <w:r>
            <w:t>[Your Name]</w:t>
          </w:r>
        </w:p>
      </w:docPartBody>
    </w:docPart>
    <w:docPart>
      <w:docPartPr>
        <w:name w:val="8A5F350CE77C49F39F28920C645AB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C821B-AF7D-4D68-8AC0-CF851A37F0C2}"/>
      </w:docPartPr>
      <w:docPartBody>
        <w:p w:rsidR="005F4C58" w:rsidRDefault="009C3C5F">
          <w:pPr>
            <w:pStyle w:val="8A5F350CE77C49F39F28920C645ABCBA"/>
          </w:pPr>
          <w:r>
            <w:t>[Address, City, ST  ZIP Code]</w:t>
          </w:r>
        </w:p>
      </w:docPartBody>
    </w:docPart>
    <w:docPart>
      <w:docPartPr>
        <w:name w:val="A9C57F53A8194D37AEBFAE7107FBF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C0573-E440-40AD-8766-703B4E4455C6}"/>
      </w:docPartPr>
      <w:docPartBody>
        <w:p w:rsidR="005F4C58" w:rsidRDefault="009C3C5F">
          <w:pPr>
            <w:pStyle w:val="A9C57F53A8194D37AEBFAE7107FBF38D"/>
          </w:pPr>
          <w:r>
            <w:t>[Telephone]</w:t>
          </w:r>
        </w:p>
      </w:docPartBody>
    </w:docPart>
    <w:docPart>
      <w:docPartPr>
        <w:name w:val="AD24050C12184F40A343BFC3E4B8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F5500-A637-4675-B590-7A5E93924F14}"/>
      </w:docPartPr>
      <w:docPartBody>
        <w:p w:rsidR="005F4C58" w:rsidRDefault="009C3C5F">
          <w:pPr>
            <w:pStyle w:val="AD24050C12184F40A343BFC3E4B8878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0B9"/>
    <w:rsid w:val="00353479"/>
    <w:rsid w:val="004D33E6"/>
    <w:rsid w:val="0053296E"/>
    <w:rsid w:val="005F4C58"/>
    <w:rsid w:val="0078067C"/>
    <w:rsid w:val="009C3C5F"/>
    <w:rsid w:val="00BA1F77"/>
    <w:rsid w:val="00C127FA"/>
    <w:rsid w:val="00F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F4085A5554CFF91040C71AE492D3D">
    <w:name w:val="7B2F4085A5554CFF91040C71AE492D3D"/>
  </w:style>
  <w:style w:type="paragraph" w:customStyle="1" w:styleId="8A5F350CE77C49F39F28920C645ABCBA">
    <w:name w:val="8A5F350CE77C49F39F28920C645ABCBA"/>
  </w:style>
  <w:style w:type="paragraph" w:customStyle="1" w:styleId="A9C57F53A8194D37AEBFAE7107FBF38D">
    <w:name w:val="A9C57F53A8194D37AEBFAE7107FBF38D"/>
  </w:style>
  <w:style w:type="paragraph" w:customStyle="1" w:styleId="AD24050C12184F40A343BFC3E4B8878D">
    <w:name w:val="AD24050C12184F40A343BFC3E4B8878D"/>
  </w:style>
  <w:style w:type="paragraph" w:customStyle="1" w:styleId="BB10EB049BE2484C965062385BF9D250">
    <w:name w:val="BB10EB049BE2484C965062385BF9D250"/>
  </w:style>
  <w:style w:type="paragraph" w:customStyle="1" w:styleId="2318AC30C68E415A85651279289F2551">
    <w:name w:val="2318AC30C68E415A85651279289F2551"/>
  </w:style>
  <w:style w:type="paragraph" w:customStyle="1" w:styleId="E560222C9BCD41579F7CEE875223D34C">
    <w:name w:val="E560222C9BCD41579F7CEE875223D34C"/>
  </w:style>
  <w:style w:type="paragraph" w:customStyle="1" w:styleId="3F1EEF07A3BF4A0292832FBD8B84EF28">
    <w:name w:val="3F1EEF07A3BF4A0292832FBD8B84EF28"/>
  </w:style>
  <w:style w:type="paragraph" w:customStyle="1" w:styleId="5F8CAF7B036C4F52B017FB7283AE040F">
    <w:name w:val="5F8CAF7B036C4F52B017FB7283AE040F"/>
  </w:style>
  <w:style w:type="character" w:styleId="PlaceholderText">
    <w:name w:val="Placeholder Text"/>
    <w:basedOn w:val="DefaultParagraphFont"/>
    <w:uiPriority w:val="99"/>
    <w:semiHidden/>
    <w:rsid w:val="005F4C58"/>
    <w:rPr>
      <w:color w:val="808080"/>
    </w:rPr>
  </w:style>
  <w:style w:type="paragraph" w:customStyle="1" w:styleId="DC14522BF3D4407FAABAB59EA3F66F81">
    <w:name w:val="DC14522BF3D4407FAABAB59EA3F66F81"/>
  </w:style>
  <w:style w:type="paragraph" w:customStyle="1" w:styleId="78ADA1B8861F438EBB0A464661217428">
    <w:name w:val="78ADA1B8861F438EBB0A46466121742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291D46A1DD9C4BEFB12EBA205469D54B">
    <w:name w:val="291D46A1DD9C4BEFB12EBA205469D54B"/>
  </w:style>
  <w:style w:type="paragraph" w:customStyle="1" w:styleId="166ACF047FC6425DA4F9F743AC4095C0">
    <w:name w:val="166ACF047FC6425DA4F9F743AC4095C0"/>
  </w:style>
  <w:style w:type="paragraph" w:customStyle="1" w:styleId="8043F7CC189D4B5CB48D548A5588B299">
    <w:name w:val="8043F7CC189D4B5CB48D548A5588B299"/>
  </w:style>
  <w:style w:type="paragraph" w:customStyle="1" w:styleId="21F40ABEB81C4E0BB59224BE03D2AA4E">
    <w:name w:val="21F40ABEB81C4E0BB59224BE03D2AA4E"/>
  </w:style>
  <w:style w:type="paragraph" w:customStyle="1" w:styleId="365BAA1942EE46CDAC962C1E9BC389DC">
    <w:name w:val="365BAA1942EE46CDAC962C1E9BC389DC"/>
  </w:style>
  <w:style w:type="paragraph" w:customStyle="1" w:styleId="A75A9E9599A948E7B3730FE96F893552">
    <w:name w:val="A75A9E9599A948E7B3730FE96F893552"/>
  </w:style>
  <w:style w:type="paragraph" w:customStyle="1" w:styleId="A136B6EF42064302B497B02659393B9A">
    <w:name w:val="A136B6EF42064302B497B02659393B9A"/>
  </w:style>
  <w:style w:type="paragraph" w:customStyle="1" w:styleId="12FB13CE776244D6833B35205FF625CE">
    <w:name w:val="12FB13CE776244D6833B35205FF625CE"/>
    <w:rsid w:val="00FA30B9"/>
  </w:style>
  <w:style w:type="paragraph" w:customStyle="1" w:styleId="794E25E0657C401EB0A65EF3578919BA">
    <w:name w:val="794E25E0657C401EB0A65EF3578919BA"/>
    <w:rsid w:val="00FA30B9"/>
  </w:style>
  <w:style w:type="paragraph" w:customStyle="1" w:styleId="3468892F30BA4A5FA9F100DF1BD80D2E">
    <w:name w:val="3468892F30BA4A5FA9F100DF1BD80D2E"/>
    <w:rsid w:val="00FA30B9"/>
  </w:style>
  <w:style w:type="paragraph" w:customStyle="1" w:styleId="D3958838D2C84BA5A9A8996D7FD1C4A1">
    <w:name w:val="D3958838D2C84BA5A9A8996D7FD1C4A1"/>
    <w:rsid w:val="00FA30B9"/>
  </w:style>
  <w:style w:type="paragraph" w:customStyle="1" w:styleId="0C59266F9B6243E79ED2DCF8CA899278">
    <w:name w:val="0C59266F9B6243E79ED2DCF8CA899278"/>
    <w:rsid w:val="00FA30B9"/>
  </w:style>
  <w:style w:type="paragraph" w:customStyle="1" w:styleId="1A811C25901C472692B5F86DFAE14B73">
    <w:name w:val="1A811C25901C472692B5F86DFAE14B73"/>
    <w:rsid w:val="005F4C58"/>
    <w:pPr>
      <w:spacing w:after="200" w:line="276" w:lineRule="auto"/>
    </w:pPr>
  </w:style>
  <w:style w:type="paragraph" w:customStyle="1" w:styleId="6F161E6895D449C2B8F3D528068E8C9F">
    <w:name w:val="6F161E6895D449C2B8F3D528068E8C9F"/>
    <w:rsid w:val="005F4C58"/>
    <w:pPr>
      <w:spacing w:after="200" w:line="276" w:lineRule="auto"/>
    </w:pPr>
  </w:style>
  <w:style w:type="paragraph" w:customStyle="1" w:styleId="CF91F86F8E19479B97FD08D8C0066C2B">
    <w:name w:val="CF91F86F8E19479B97FD08D8C0066C2B"/>
    <w:rsid w:val="005F4C58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F4085A5554CFF91040C71AE492D3D">
    <w:name w:val="7B2F4085A5554CFF91040C71AE492D3D"/>
  </w:style>
  <w:style w:type="paragraph" w:customStyle="1" w:styleId="8A5F350CE77C49F39F28920C645ABCBA">
    <w:name w:val="8A5F350CE77C49F39F28920C645ABCBA"/>
  </w:style>
  <w:style w:type="paragraph" w:customStyle="1" w:styleId="A9C57F53A8194D37AEBFAE7107FBF38D">
    <w:name w:val="A9C57F53A8194D37AEBFAE7107FBF38D"/>
  </w:style>
  <w:style w:type="paragraph" w:customStyle="1" w:styleId="AD24050C12184F40A343BFC3E4B8878D">
    <w:name w:val="AD24050C12184F40A343BFC3E4B8878D"/>
  </w:style>
  <w:style w:type="paragraph" w:customStyle="1" w:styleId="BB10EB049BE2484C965062385BF9D250">
    <w:name w:val="BB10EB049BE2484C965062385BF9D250"/>
  </w:style>
  <w:style w:type="paragraph" w:customStyle="1" w:styleId="2318AC30C68E415A85651279289F2551">
    <w:name w:val="2318AC30C68E415A85651279289F2551"/>
  </w:style>
  <w:style w:type="paragraph" w:customStyle="1" w:styleId="E560222C9BCD41579F7CEE875223D34C">
    <w:name w:val="E560222C9BCD41579F7CEE875223D34C"/>
  </w:style>
  <w:style w:type="paragraph" w:customStyle="1" w:styleId="3F1EEF07A3BF4A0292832FBD8B84EF28">
    <w:name w:val="3F1EEF07A3BF4A0292832FBD8B84EF28"/>
  </w:style>
  <w:style w:type="paragraph" w:customStyle="1" w:styleId="5F8CAF7B036C4F52B017FB7283AE040F">
    <w:name w:val="5F8CAF7B036C4F52B017FB7283AE040F"/>
  </w:style>
  <w:style w:type="character" w:styleId="PlaceholderText">
    <w:name w:val="Placeholder Text"/>
    <w:basedOn w:val="DefaultParagraphFont"/>
    <w:uiPriority w:val="99"/>
    <w:semiHidden/>
    <w:rsid w:val="005F4C58"/>
    <w:rPr>
      <w:color w:val="808080"/>
    </w:rPr>
  </w:style>
  <w:style w:type="paragraph" w:customStyle="1" w:styleId="DC14522BF3D4407FAABAB59EA3F66F81">
    <w:name w:val="DC14522BF3D4407FAABAB59EA3F66F81"/>
  </w:style>
  <w:style w:type="paragraph" w:customStyle="1" w:styleId="78ADA1B8861F438EBB0A464661217428">
    <w:name w:val="78ADA1B8861F438EBB0A46466121742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291D46A1DD9C4BEFB12EBA205469D54B">
    <w:name w:val="291D46A1DD9C4BEFB12EBA205469D54B"/>
  </w:style>
  <w:style w:type="paragraph" w:customStyle="1" w:styleId="166ACF047FC6425DA4F9F743AC4095C0">
    <w:name w:val="166ACF047FC6425DA4F9F743AC4095C0"/>
  </w:style>
  <w:style w:type="paragraph" w:customStyle="1" w:styleId="8043F7CC189D4B5CB48D548A5588B299">
    <w:name w:val="8043F7CC189D4B5CB48D548A5588B299"/>
  </w:style>
  <w:style w:type="paragraph" w:customStyle="1" w:styleId="21F40ABEB81C4E0BB59224BE03D2AA4E">
    <w:name w:val="21F40ABEB81C4E0BB59224BE03D2AA4E"/>
  </w:style>
  <w:style w:type="paragraph" w:customStyle="1" w:styleId="365BAA1942EE46CDAC962C1E9BC389DC">
    <w:name w:val="365BAA1942EE46CDAC962C1E9BC389DC"/>
  </w:style>
  <w:style w:type="paragraph" w:customStyle="1" w:styleId="A75A9E9599A948E7B3730FE96F893552">
    <w:name w:val="A75A9E9599A948E7B3730FE96F893552"/>
  </w:style>
  <w:style w:type="paragraph" w:customStyle="1" w:styleId="A136B6EF42064302B497B02659393B9A">
    <w:name w:val="A136B6EF42064302B497B02659393B9A"/>
  </w:style>
  <w:style w:type="paragraph" w:customStyle="1" w:styleId="12FB13CE776244D6833B35205FF625CE">
    <w:name w:val="12FB13CE776244D6833B35205FF625CE"/>
    <w:rsid w:val="00FA30B9"/>
  </w:style>
  <w:style w:type="paragraph" w:customStyle="1" w:styleId="794E25E0657C401EB0A65EF3578919BA">
    <w:name w:val="794E25E0657C401EB0A65EF3578919BA"/>
    <w:rsid w:val="00FA30B9"/>
  </w:style>
  <w:style w:type="paragraph" w:customStyle="1" w:styleId="3468892F30BA4A5FA9F100DF1BD80D2E">
    <w:name w:val="3468892F30BA4A5FA9F100DF1BD80D2E"/>
    <w:rsid w:val="00FA30B9"/>
  </w:style>
  <w:style w:type="paragraph" w:customStyle="1" w:styleId="D3958838D2C84BA5A9A8996D7FD1C4A1">
    <w:name w:val="D3958838D2C84BA5A9A8996D7FD1C4A1"/>
    <w:rsid w:val="00FA30B9"/>
  </w:style>
  <w:style w:type="paragraph" w:customStyle="1" w:styleId="0C59266F9B6243E79ED2DCF8CA899278">
    <w:name w:val="0C59266F9B6243E79ED2DCF8CA899278"/>
    <w:rsid w:val="00FA30B9"/>
  </w:style>
  <w:style w:type="paragraph" w:customStyle="1" w:styleId="1A811C25901C472692B5F86DFAE14B73">
    <w:name w:val="1A811C25901C472692B5F86DFAE14B73"/>
    <w:rsid w:val="005F4C58"/>
    <w:pPr>
      <w:spacing w:after="200" w:line="276" w:lineRule="auto"/>
    </w:pPr>
  </w:style>
  <w:style w:type="paragraph" w:customStyle="1" w:styleId="6F161E6895D449C2B8F3D528068E8C9F">
    <w:name w:val="6F161E6895D449C2B8F3D528068E8C9F"/>
    <w:rsid w:val="005F4C58"/>
    <w:pPr>
      <w:spacing w:after="200" w:line="276" w:lineRule="auto"/>
    </w:pPr>
  </w:style>
  <w:style w:type="paragraph" w:customStyle="1" w:styleId="CF91F86F8E19479B97FD08D8C0066C2B">
    <w:name w:val="CF91F86F8E19479B97FD08D8C0066C2B"/>
    <w:rsid w:val="005F4C58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10 Station Boulevard, Loughborough, LE11 1NJ</CompanyAddress>
  <CompanyPhone>07545544331</CompanyPhone>
  <CompanyFax/>
  <CompanyEmail>benjamincrew@hotmail.com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C256C-CFB3-463C-B42A-15880C62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1057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Crew</dc:creator>
  <cp:lastModifiedBy>Windows User</cp:lastModifiedBy>
  <cp:revision>6</cp:revision>
  <dcterms:created xsi:type="dcterms:W3CDTF">2014-08-22T10:06:00Z</dcterms:created>
  <dcterms:modified xsi:type="dcterms:W3CDTF">2016-12-16T08:42:00Z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